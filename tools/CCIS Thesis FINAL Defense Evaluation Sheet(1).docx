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D19" w:rsidRDefault="00C14D19" w:rsidP="000E002E">
      <w:pPr>
        <w:spacing w:after="0" w:line="240" w:lineRule="auto"/>
        <w:rPr>
          <w:lang w:val="en-US"/>
        </w:rPr>
      </w:pPr>
    </w:p>
    <w:p w:rsidR="00942A32" w:rsidRDefault="00942A32" w:rsidP="000E002E">
      <w:pPr>
        <w:spacing w:after="0" w:line="240" w:lineRule="auto"/>
        <w:rPr>
          <w:lang w:val="fil-PH"/>
        </w:rPr>
      </w:pPr>
    </w:p>
    <w:p w:rsidR="00942A32" w:rsidRPr="00040BF1" w:rsidRDefault="00942A32" w:rsidP="00942A32">
      <w:pPr>
        <w:spacing w:after="0" w:line="240" w:lineRule="auto"/>
        <w:jc w:val="center"/>
        <w:rPr>
          <w:b/>
          <w:sz w:val="28"/>
          <w:lang w:val="fil-PH"/>
        </w:rPr>
      </w:pPr>
      <w:r w:rsidRPr="00040BF1">
        <w:rPr>
          <w:b/>
          <w:sz w:val="28"/>
          <w:lang w:val="fil-PH"/>
        </w:rPr>
        <w:t xml:space="preserve">THESIS FINAL DEFENSE EVALUATION SHEET 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>
        <w:rPr>
          <w:lang w:val="fil-PH"/>
        </w:rPr>
        <w:t xml:space="preserve">Paper Title: </w:t>
      </w:r>
      <w:r w:rsidRPr="00D02631">
        <w:rPr>
          <w:sz w:val="28"/>
          <w:lang w:val="fil-PH"/>
        </w:rPr>
        <w:t>_</w:t>
      </w:r>
      <w:r w:rsidR="00D02631" w:rsidRPr="00D02631">
        <w:rPr>
          <w:u w:val="single"/>
          <w:lang w:val="fil-PH"/>
        </w:rPr>
        <w:t>FiCoBu: A Semi-Supervised Construction of Filipino WordNet Through Web-Crawling Using Decision Tree Learning</w:t>
      </w:r>
      <w:r w:rsidR="00D02631" w:rsidRPr="00D02631">
        <w:rPr>
          <w:lang w:val="fil-PH"/>
        </w:rPr>
        <w:t xml:space="preserve"> </w:t>
      </w:r>
      <w:r w:rsidR="00D02631" w:rsidRPr="00D02631">
        <w:rPr>
          <w:sz w:val="16"/>
          <w:lang w:val="fil-PH"/>
        </w:rPr>
        <w:tab/>
      </w:r>
      <w:r w:rsidR="00D02631" w:rsidRPr="00D02631">
        <w:rPr>
          <w:sz w:val="16"/>
          <w:lang w:val="fil-PH"/>
        </w:rPr>
        <w:tab/>
      </w:r>
      <w:r>
        <w:rPr>
          <w:lang w:val="fil-PH"/>
        </w:rPr>
        <w:t>Defense Date: _</w:t>
      </w:r>
      <w:r w:rsidR="00D02631" w:rsidRPr="00D02631">
        <w:rPr>
          <w:u w:val="single"/>
          <w:lang w:val="fil-PH"/>
        </w:rPr>
        <w:t>March 07, 2016</w:t>
      </w:r>
    </w:p>
    <w:p w:rsidR="00942A32" w:rsidRPr="00D02631" w:rsidRDefault="00D02631" w:rsidP="00D02631">
      <w:pPr>
        <w:spacing w:after="0" w:line="240" w:lineRule="auto"/>
        <w:ind w:firstLine="720"/>
        <w:rPr>
          <w:sz w:val="28"/>
          <w:lang w:val="fil-PH"/>
        </w:rPr>
        <w:sectPr w:rsidR="00942A32" w:rsidRPr="00D02631" w:rsidSect="00B17925">
          <w:headerReference w:type="default" r:id="rId6"/>
          <w:footerReference w:type="default" r:id="rId7"/>
          <w:pgSz w:w="18720" w:h="12240" w:orient="landscape" w:code="120"/>
          <w:pgMar w:top="1152" w:right="1440" w:bottom="1152" w:left="1440" w:header="720" w:footer="864" w:gutter="0"/>
          <w:cols w:space="720"/>
          <w:docGrid w:linePitch="360"/>
        </w:sectPr>
      </w:pPr>
      <w:r>
        <w:rPr>
          <w:lang w:val="fil-PH"/>
        </w:rPr>
        <w:t xml:space="preserve">        </w:t>
      </w:r>
      <w:r w:rsidRPr="00D02631">
        <w:rPr>
          <w:u w:val="single"/>
          <w:lang w:val="fil-PH"/>
        </w:rPr>
        <w:t xml:space="preserve">  </w:t>
      </w:r>
      <w:r w:rsidRPr="00D02631">
        <w:rPr>
          <w:u w:val="single"/>
          <w:lang w:val="fil-PH"/>
        </w:rPr>
        <w:t xml:space="preserve">and Language Modeling for Synonyms and Part of Speech </w:t>
      </w:r>
      <w:r w:rsidRPr="00D02631">
        <w:rPr>
          <w:sz w:val="28"/>
          <w:lang w:val="fil-PH"/>
        </w:rPr>
        <w:t xml:space="preserve"> </w:t>
      </w:r>
    </w:p>
    <w:p w:rsidR="00942A32" w:rsidRDefault="00942A32" w:rsidP="00942A32">
      <w:pPr>
        <w:spacing w:after="0" w:line="240" w:lineRule="auto"/>
        <w:jc w:val="both"/>
        <w:rPr>
          <w:b/>
          <w:lang w:val="fil-PH"/>
        </w:rPr>
      </w:pPr>
      <w:r w:rsidRPr="00154915">
        <w:rPr>
          <w:b/>
          <w:lang w:val="fil-PH"/>
        </w:rPr>
        <w:lastRenderedPageBreak/>
        <w:t>PART 1: PAPER</w:t>
      </w:r>
    </w:p>
    <w:p w:rsidR="00942A32" w:rsidRPr="00154915" w:rsidRDefault="00942A32" w:rsidP="00942A32">
      <w:pPr>
        <w:spacing w:after="0" w:line="240" w:lineRule="auto"/>
        <w:jc w:val="both"/>
        <w:rPr>
          <w:b/>
          <w:lang w:val="fil-P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68"/>
        <w:gridCol w:w="360"/>
        <w:gridCol w:w="1800"/>
        <w:gridCol w:w="1530"/>
      </w:tblGrid>
      <w:tr w:rsidR="00942A32" w:rsidTr="005142B9">
        <w:tc>
          <w:tcPr>
            <w:tcW w:w="6228" w:type="dxa"/>
            <w:gridSpan w:val="3"/>
            <w:tcBorders>
              <w:bottom w:val="single" w:sz="4" w:space="0" w:color="auto"/>
            </w:tcBorders>
            <w:vAlign w:val="center"/>
          </w:tcPr>
          <w:p w:rsidR="00942A32" w:rsidRPr="00154915" w:rsidRDefault="00942A32" w:rsidP="005142B9">
            <w:pPr>
              <w:jc w:val="center"/>
              <w:rPr>
                <w:b/>
                <w:lang w:val="fil-PH"/>
              </w:rPr>
            </w:pPr>
            <w:r w:rsidRPr="00154915">
              <w:rPr>
                <w:b/>
                <w:lang w:val="fil-PH"/>
              </w:rPr>
              <w:t>Criteria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942A32" w:rsidRPr="00154915" w:rsidRDefault="00942A32" w:rsidP="005142B9">
            <w:pPr>
              <w:jc w:val="center"/>
              <w:rPr>
                <w:b/>
                <w:lang w:val="fil-PH"/>
              </w:rPr>
            </w:pPr>
            <w:r w:rsidRPr="00154915">
              <w:rPr>
                <w:b/>
                <w:lang w:val="fil-PH"/>
              </w:rPr>
              <w:t>Paper Section Grade</w:t>
            </w:r>
          </w:p>
        </w:tc>
      </w:tr>
      <w:tr w:rsidR="00942A32" w:rsidTr="005142B9">
        <w:trPr>
          <w:trHeight w:val="70"/>
        </w:trPr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5142B9">
            <w:pPr>
              <w:jc w:val="both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Paper Preliminaries and Appendices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Pr="00057992" w:rsidRDefault="00942A32" w:rsidP="005142B9">
            <w:pPr>
              <w:jc w:val="right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3</w:t>
            </w:r>
            <w:r w:rsidRPr="00057992">
              <w:rPr>
                <w:b/>
                <w:lang w:val="fil-PH"/>
              </w:rPr>
              <w:t xml:space="preserve"> pts. maxim</w:t>
            </w:r>
            <w:r>
              <w:rPr>
                <w:b/>
                <w:lang w:val="fil-PH"/>
              </w:rPr>
              <w:t>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942A32" w:rsidRDefault="00942A32" w:rsidP="002022C6">
            <w:pPr>
              <w:ind w:left="720"/>
              <w:jc w:val="both"/>
              <w:rPr>
                <w:lang w:val="fil-PH"/>
              </w:rPr>
            </w:pPr>
            <w:r w:rsidRPr="00057992">
              <w:rPr>
                <w:i/>
                <w:lang w:val="fil-PH"/>
              </w:rPr>
              <w:t>Completeness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</w:tcBorders>
          </w:tcPr>
          <w:p w:rsidR="00942A32" w:rsidRDefault="00942A32" w:rsidP="005142B9">
            <w:pPr>
              <w:jc w:val="right"/>
              <w:rPr>
                <w:b/>
                <w:lang w:val="fil-PH"/>
              </w:rPr>
            </w:pP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5142B9">
            <w:pPr>
              <w:jc w:val="both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The Problem and Its Background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Pr="002022C6" w:rsidRDefault="00942A32" w:rsidP="005142B9">
            <w:pPr>
              <w:jc w:val="right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8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42A32" w:rsidRPr="00057992" w:rsidRDefault="00942A32" w:rsidP="002022C6">
            <w:pPr>
              <w:ind w:left="720"/>
              <w:rPr>
                <w:b/>
                <w:lang w:val="fil-PH"/>
              </w:rPr>
            </w:pPr>
            <w:r>
              <w:rPr>
                <w:i/>
                <w:lang w:val="fil-PH"/>
              </w:rPr>
              <w:t>Completenes, accuracy, logical flow, and writing style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5142B9">
            <w:pPr>
              <w:jc w:val="both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Review of Related Literature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Pr="002022C6" w:rsidRDefault="00942A32" w:rsidP="005142B9">
            <w:pPr>
              <w:jc w:val="right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5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42A32" w:rsidRDefault="00942A32" w:rsidP="002022C6">
            <w:pPr>
              <w:ind w:left="720"/>
              <w:rPr>
                <w:b/>
                <w:lang w:val="fil-PH"/>
              </w:rPr>
            </w:pPr>
            <w:r>
              <w:rPr>
                <w:i/>
                <w:lang w:val="fil-PH"/>
              </w:rPr>
              <w:t>Completenes, accuracy, logical flow, and writing style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5142B9">
            <w:pPr>
              <w:jc w:val="both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Research Methodology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Pr="002022C6" w:rsidRDefault="00942A32" w:rsidP="005142B9">
            <w:pPr>
              <w:jc w:val="right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5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42A32" w:rsidRDefault="00942A32" w:rsidP="002022C6">
            <w:pPr>
              <w:ind w:left="720"/>
              <w:rPr>
                <w:b/>
                <w:lang w:val="fil-PH"/>
              </w:rPr>
            </w:pPr>
            <w:r>
              <w:rPr>
                <w:i/>
                <w:lang w:val="fil-PH"/>
              </w:rPr>
              <w:t>Completenes, accuracy, logical flow, and writing style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2022C6">
            <w:pPr>
              <w:jc w:val="both"/>
              <w:rPr>
                <w:b/>
              </w:rPr>
            </w:pPr>
            <w:r w:rsidRPr="002022C6">
              <w:rPr>
                <w:b/>
              </w:rPr>
              <w:t xml:space="preserve">Presentation and </w:t>
            </w:r>
            <w:r w:rsidR="002022C6">
              <w:rPr>
                <w:b/>
              </w:rPr>
              <w:t>Analysis of Data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Default="00942A32" w:rsidP="005142B9">
            <w:pPr>
              <w:jc w:val="right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10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</w:tcPr>
          <w:p w:rsidR="00942A32" w:rsidRDefault="00942A32" w:rsidP="002022C6">
            <w:pPr>
              <w:ind w:left="720"/>
              <w:rPr>
                <w:b/>
                <w:lang w:val="fil-PH"/>
              </w:rPr>
            </w:pPr>
            <w:r>
              <w:rPr>
                <w:i/>
                <w:lang w:val="fil-PH"/>
              </w:rPr>
              <w:t>Completenes, accuracy, logical flow, and writing style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5142B9">
            <w:pPr>
              <w:jc w:val="both"/>
              <w:rPr>
                <w:b/>
              </w:rPr>
            </w:pPr>
            <w:r w:rsidRPr="002022C6">
              <w:rPr>
                <w:b/>
              </w:rPr>
              <w:t>Conclusion and Recommendation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Default="00942A32" w:rsidP="005142B9">
            <w:pPr>
              <w:jc w:val="right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10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</w:tcPr>
          <w:p w:rsidR="00942A32" w:rsidRDefault="00942A32" w:rsidP="002022C6">
            <w:pPr>
              <w:ind w:left="720"/>
              <w:rPr>
                <w:b/>
                <w:lang w:val="fil-PH"/>
              </w:rPr>
            </w:pPr>
            <w:r>
              <w:rPr>
                <w:i/>
                <w:lang w:val="fil-PH"/>
              </w:rPr>
              <w:t>Completenes, accuracy, logical flow, and writing style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</w:tcPr>
          <w:p w:rsidR="00942A32" w:rsidRPr="002022C6" w:rsidRDefault="00942A32" w:rsidP="005142B9">
            <w:pPr>
              <w:jc w:val="both"/>
              <w:rPr>
                <w:b/>
              </w:rPr>
            </w:pPr>
            <w:r w:rsidRPr="002022C6">
              <w:rPr>
                <w:b/>
              </w:rPr>
              <w:t>Bibliography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Pr="00057992" w:rsidRDefault="00942A32" w:rsidP="005142B9">
            <w:pPr>
              <w:jc w:val="right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2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42A32" w:rsidRDefault="00942A32" w:rsidP="002022C6">
            <w:pPr>
              <w:ind w:left="720"/>
              <w:rPr>
                <w:b/>
                <w:lang w:val="fil-PH"/>
              </w:rPr>
            </w:pPr>
            <w:r w:rsidRPr="00057992">
              <w:rPr>
                <w:i/>
                <w:lang w:val="fil-PH"/>
              </w:rPr>
              <w:t>Completeness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  <w:vAlign w:val="bottom"/>
          </w:tcPr>
          <w:p w:rsidR="00942A32" w:rsidRPr="002022C6" w:rsidRDefault="00942A32" w:rsidP="005142B9">
            <w:pPr>
              <w:jc w:val="both"/>
              <w:rPr>
                <w:b/>
              </w:rPr>
            </w:pPr>
            <w:r w:rsidRPr="002022C6">
              <w:rPr>
                <w:b/>
              </w:rPr>
              <w:t>Instrument (survey form/experiment paper)</w:t>
            </w:r>
          </w:p>
        </w:tc>
        <w:tc>
          <w:tcPr>
            <w:tcW w:w="1800" w:type="dxa"/>
            <w:tcBorders>
              <w:left w:val="nil"/>
              <w:bottom w:val="nil"/>
            </w:tcBorders>
          </w:tcPr>
          <w:p w:rsidR="00942A32" w:rsidRPr="007D76E0" w:rsidRDefault="00942A32" w:rsidP="005142B9">
            <w:pPr>
              <w:jc w:val="right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2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942A32" w:rsidRDefault="00942A32" w:rsidP="002022C6">
            <w:pPr>
              <w:ind w:left="720"/>
              <w:rPr>
                <w:b/>
                <w:lang w:val="fil-PH"/>
              </w:rPr>
            </w:pPr>
            <w:r w:rsidRPr="00057992">
              <w:rPr>
                <w:i/>
                <w:lang w:val="fil-PH"/>
              </w:rPr>
              <w:t>Completeness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4428" w:type="dxa"/>
            <w:gridSpan w:val="2"/>
            <w:tcBorders>
              <w:bottom w:val="nil"/>
              <w:right w:val="nil"/>
            </w:tcBorders>
            <w:vAlign w:val="center"/>
          </w:tcPr>
          <w:p w:rsidR="00942A32" w:rsidRPr="002022C6" w:rsidRDefault="00942A32" w:rsidP="005142B9">
            <w:pPr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Implementation Report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vAlign w:val="center"/>
          </w:tcPr>
          <w:p w:rsidR="00942A32" w:rsidRPr="002B1BAA" w:rsidRDefault="00942A32" w:rsidP="005142B9">
            <w:pPr>
              <w:jc w:val="right"/>
              <w:rPr>
                <w:lang w:val="fil-PH"/>
              </w:rPr>
            </w:pPr>
            <w:r>
              <w:rPr>
                <w:b/>
                <w:lang w:val="fil-PH"/>
              </w:rPr>
              <w:t xml:space="preserve">  5 pts. maximum</w:t>
            </w:r>
          </w:p>
        </w:tc>
        <w:tc>
          <w:tcPr>
            <w:tcW w:w="1530" w:type="dxa"/>
            <w:tcBorders>
              <w:bottom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c>
          <w:tcPr>
            <w:tcW w:w="6228" w:type="dxa"/>
            <w:gridSpan w:val="3"/>
            <w:tcBorders>
              <w:top w:val="nil"/>
            </w:tcBorders>
            <w:vAlign w:val="center"/>
          </w:tcPr>
          <w:p w:rsidR="00942A32" w:rsidRPr="00057992" w:rsidRDefault="00942A32" w:rsidP="002022C6">
            <w:pPr>
              <w:ind w:left="720"/>
              <w:rPr>
                <w:i/>
                <w:lang w:val="fil-PH"/>
              </w:rPr>
            </w:pPr>
            <w:r>
              <w:rPr>
                <w:i/>
                <w:lang w:val="fil-PH"/>
              </w:rPr>
              <w:t>Completenes, accuracy, logical flow, and writing style</w:t>
            </w:r>
          </w:p>
        </w:tc>
        <w:tc>
          <w:tcPr>
            <w:tcW w:w="1530" w:type="dxa"/>
            <w:tcBorders>
              <w:top w:val="nil"/>
            </w:tcBorders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5142B9">
        <w:trPr>
          <w:trHeight w:val="485"/>
        </w:trPr>
        <w:tc>
          <w:tcPr>
            <w:tcW w:w="4068" w:type="dxa"/>
            <w:vAlign w:val="bottom"/>
          </w:tcPr>
          <w:p w:rsidR="00942A32" w:rsidRPr="00204BBD" w:rsidRDefault="00942A32" w:rsidP="005142B9">
            <w:pPr>
              <w:rPr>
                <w:b/>
                <w:sz w:val="24"/>
                <w:lang w:val="fil-PH"/>
              </w:rPr>
            </w:pPr>
            <w:r w:rsidRPr="00204BBD">
              <w:rPr>
                <w:b/>
                <w:sz w:val="24"/>
                <w:lang w:val="fil-PH"/>
              </w:rPr>
              <w:t>PAPER GRADE TOTAL</w:t>
            </w:r>
          </w:p>
        </w:tc>
        <w:tc>
          <w:tcPr>
            <w:tcW w:w="2160" w:type="dxa"/>
            <w:gridSpan w:val="2"/>
            <w:vAlign w:val="bottom"/>
          </w:tcPr>
          <w:p w:rsidR="00942A32" w:rsidRPr="00204BBD" w:rsidRDefault="00942A32" w:rsidP="005142B9">
            <w:pPr>
              <w:jc w:val="right"/>
              <w:rPr>
                <w:b/>
                <w:sz w:val="24"/>
                <w:lang w:val="fil-PH"/>
              </w:rPr>
            </w:pPr>
            <w:r w:rsidRPr="00204BBD">
              <w:rPr>
                <w:b/>
                <w:sz w:val="24"/>
                <w:lang w:val="fil-PH"/>
              </w:rPr>
              <w:t>50 pts. maximum</w:t>
            </w:r>
          </w:p>
        </w:tc>
        <w:tc>
          <w:tcPr>
            <w:tcW w:w="1530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</w:tbl>
    <w:p w:rsidR="00942A32" w:rsidRDefault="00942A32" w:rsidP="00942A32">
      <w:pPr>
        <w:spacing w:after="0" w:line="240" w:lineRule="auto"/>
        <w:jc w:val="both"/>
        <w:rPr>
          <w:lang w:val="fil-PH"/>
        </w:rPr>
      </w:pP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>
        <w:rPr>
          <w:lang w:val="fil-PH"/>
        </w:rPr>
        <w:t>Evaluator’s Name in Print: _______________________________________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>
        <w:rPr>
          <w:lang w:val="fil-PH"/>
        </w:rPr>
        <w:t>Evaluator’s Signature: __________________________________________</w:t>
      </w:r>
    </w:p>
    <w:p w:rsidR="00942A32" w:rsidRDefault="00942A32" w:rsidP="00942A32">
      <w:pPr>
        <w:spacing w:after="0" w:line="240" w:lineRule="auto"/>
        <w:jc w:val="both"/>
        <w:rPr>
          <w:b/>
          <w:lang w:val="fil-PH"/>
        </w:rPr>
      </w:pPr>
    </w:p>
    <w:p w:rsidR="00040BF1" w:rsidRDefault="00040BF1" w:rsidP="00942A32">
      <w:pPr>
        <w:spacing w:after="0" w:line="240" w:lineRule="auto"/>
        <w:jc w:val="both"/>
        <w:rPr>
          <w:b/>
          <w:lang w:val="fil-PH"/>
        </w:rPr>
      </w:pPr>
    </w:p>
    <w:p w:rsidR="00942A32" w:rsidRDefault="00942A32" w:rsidP="00942A32">
      <w:pPr>
        <w:spacing w:after="0" w:line="240" w:lineRule="auto"/>
        <w:jc w:val="both"/>
        <w:rPr>
          <w:b/>
          <w:lang w:val="fil-PH"/>
        </w:rPr>
      </w:pPr>
      <w:r w:rsidRPr="00154915">
        <w:rPr>
          <w:b/>
          <w:lang w:val="fil-PH"/>
        </w:rPr>
        <w:t>GRADE SUMMARY:</w:t>
      </w:r>
    </w:p>
    <w:p w:rsidR="00942A32" w:rsidRPr="00154915" w:rsidRDefault="00942A32" w:rsidP="00942A32">
      <w:pPr>
        <w:spacing w:after="0" w:line="240" w:lineRule="auto"/>
        <w:jc w:val="both"/>
        <w:rPr>
          <w:b/>
          <w:lang w:val="fil-PH"/>
        </w:rPr>
      </w:pPr>
    </w:p>
    <w:tbl>
      <w:tblPr>
        <w:tblStyle w:val="TableGrid"/>
        <w:tblW w:w="7848" w:type="dxa"/>
        <w:tblLayout w:type="fixed"/>
        <w:tblLook w:val="04A0" w:firstRow="1" w:lastRow="0" w:firstColumn="1" w:lastColumn="0" w:noHBand="0" w:noVBand="1"/>
      </w:tblPr>
      <w:tblGrid>
        <w:gridCol w:w="4428"/>
        <w:gridCol w:w="684"/>
        <w:gridCol w:w="684"/>
        <w:gridCol w:w="684"/>
        <w:gridCol w:w="684"/>
        <w:gridCol w:w="684"/>
      </w:tblGrid>
      <w:tr w:rsidR="00942A32" w:rsidTr="00040BF1">
        <w:trPr>
          <w:cantSplit/>
          <w:trHeight w:val="1637"/>
        </w:trPr>
        <w:tc>
          <w:tcPr>
            <w:tcW w:w="4428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  <w:p w:rsidR="00942A32" w:rsidRDefault="00942A32" w:rsidP="005142B9">
            <w:pPr>
              <w:jc w:val="both"/>
              <w:rPr>
                <w:lang w:val="fil-PH"/>
              </w:rPr>
            </w:pPr>
          </w:p>
          <w:p w:rsidR="00942A32" w:rsidRDefault="00942A32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 xml:space="preserve">Section: </w:t>
            </w:r>
            <w:r w:rsidRPr="00D02631">
              <w:rPr>
                <w:u w:val="single"/>
                <w:lang w:val="fil-PH"/>
              </w:rPr>
              <w:t>_</w:t>
            </w:r>
            <w:r w:rsidR="00D02631" w:rsidRPr="00D02631">
              <w:rPr>
                <w:u w:val="single"/>
                <w:lang w:val="fil-PH"/>
              </w:rPr>
              <w:t>BSCS 4-2</w:t>
            </w:r>
            <w:r>
              <w:rPr>
                <w:lang w:val="fil-PH"/>
              </w:rPr>
              <w:t>_</w:t>
            </w:r>
          </w:p>
          <w:p w:rsidR="00942A32" w:rsidRDefault="00942A32" w:rsidP="005142B9">
            <w:pPr>
              <w:jc w:val="both"/>
              <w:rPr>
                <w:lang w:val="fil-PH"/>
              </w:rPr>
            </w:pPr>
          </w:p>
          <w:p w:rsidR="00942A32" w:rsidRDefault="00942A32" w:rsidP="005142B9">
            <w:pPr>
              <w:jc w:val="both"/>
              <w:rPr>
                <w:lang w:val="fil-PH"/>
              </w:rPr>
            </w:pPr>
          </w:p>
          <w:p w:rsidR="00942A32" w:rsidRPr="00204BBD" w:rsidRDefault="00942A32" w:rsidP="005142B9">
            <w:pPr>
              <w:jc w:val="both"/>
              <w:rPr>
                <w:b/>
                <w:lang w:val="fil-PH"/>
              </w:rPr>
            </w:pPr>
            <w:r w:rsidRPr="00204BBD">
              <w:rPr>
                <w:b/>
                <w:lang w:val="fil-PH"/>
              </w:rPr>
              <w:t>STUDENT NAMES</w:t>
            </w:r>
          </w:p>
        </w:tc>
        <w:tc>
          <w:tcPr>
            <w:tcW w:w="684" w:type="dxa"/>
            <w:textDirection w:val="btLr"/>
            <w:vAlign w:val="center"/>
          </w:tcPr>
          <w:p w:rsidR="00942A32" w:rsidRDefault="00942A32" w:rsidP="005142B9">
            <w:pPr>
              <w:ind w:left="113" w:right="113"/>
              <w:jc w:val="center"/>
              <w:rPr>
                <w:lang w:val="fil-PH"/>
              </w:rPr>
            </w:pPr>
            <w:r>
              <w:rPr>
                <w:lang w:val="fil-PH"/>
              </w:rPr>
              <w:t>PAPER</w:t>
            </w:r>
          </w:p>
          <w:p w:rsidR="00942A32" w:rsidRDefault="00942A32" w:rsidP="005142B9">
            <w:pPr>
              <w:ind w:left="113" w:right="113"/>
              <w:jc w:val="center"/>
              <w:rPr>
                <w:lang w:val="fil-PH"/>
              </w:rPr>
            </w:pPr>
            <w:r>
              <w:rPr>
                <w:lang w:val="fil-PH"/>
              </w:rPr>
              <w:t>50 maximum</w:t>
            </w:r>
          </w:p>
        </w:tc>
        <w:tc>
          <w:tcPr>
            <w:tcW w:w="684" w:type="dxa"/>
            <w:textDirection w:val="btLr"/>
            <w:vAlign w:val="center"/>
          </w:tcPr>
          <w:p w:rsidR="00942A32" w:rsidRDefault="00942A32" w:rsidP="005142B9">
            <w:pPr>
              <w:ind w:left="113" w:right="113"/>
              <w:jc w:val="center"/>
              <w:rPr>
                <w:lang w:val="fil-PH"/>
              </w:rPr>
            </w:pPr>
            <w:r>
              <w:rPr>
                <w:lang w:val="fil-PH"/>
              </w:rPr>
              <w:t>DEFENSE</w:t>
            </w:r>
          </w:p>
          <w:p w:rsidR="00942A32" w:rsidRDefault="00942A32" w:rsidP="005142B9">
            <w:pPr>
              <w:ind w:left="113" w:right="113"/>
              <w:jc w:val="center"/>
              <w:rPr>
                <w:lang w:val="fil-PH"/>
              </w:rPr>
            </w:pPr>
            <w:r>
              <w:rPr>
                <w:lang w:val="fil-PH"/>
              </w:rPr>
              <w:t>50 maximum</w:t>
            </w:r>
          </w:p>
        </w:tc>
        <w:tc>
          <w:tcPr>
            <w:tcW w:w="684" w:type="dxa"/>
            <w:shd w:val="clear" w:color="auto" w:fill="D9D9D9" w:themeFill="background1" w:themeFillShade="D9"/>
            <w:textDirection w:val="btLr"/>
            <w:vAlign w:val="center"/>
          </w:tcPr>
          <w:p w:rsidR="00942A32" w:rsidRPr="002022C6" w:rsidRDefault="00942A32" w:rsidP="005142B9">
            <w:pPr>
              <w:ind w:left="113" w:right="113"/>
              <w:jc w:val="center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TOTAL</w:t>
            </w:r>
          </w:p>
          <w:p w:rsidR="00942A32" w:rsidRPr="002022C6" w:rsidRDefault="00942A32" w:rsidP="005142B9">
            <w:pPr>
              <w:ind w:left="113" w:right="113"/>
              <w:jc w:val="center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100 maximum</w:t>
            </w:r>
          </w:p>
        </w:tc>
        <w:tc>
          <w:tcPr>
            <w:tcW w:w="684" w:type="dxa"/>
            <w:textDirection w:val="btLr"/>
            <w:vAlign w:val="center"/>
          </w:tcPr>
          <w:p w:rsidR="00942A32" w:rsidRPr="002022C6" w:rsidRDefault="00942A32" w:rsidP="005142B9">
            <w:pPr>
              <w:ind w:left="113" w:right="113"/>
              <w:jc w:val="center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Equivalent PUP Grade</w:t>
            </w:r>
          </w:p>
        </w:tc>
        <w:tc>
          <w:tcPr>
            <w:tcW w:w="684" w:type="dxa"/>
            <w:textDirection w:val="btLr"/>
            <w:vAlign w:val="center"/>
          </w:tcPr>
          <w:p w:rsidR="00942A32" w:rsidRPr="002022C6" w:rsidRDefault="00942A32" w:rsidP="005142B9">
            <w:pPr>
              <w:ind w:left="113" w:right="113"/>
              <w:jc w:val="center"/>
              <w:rPr>
                <w:b/>
                <w:lang w:val="fil-PH"/>
              </w:rPr>
            </w:pPr>
            <w:r w:rsidRPr="002022C6">
              <w:rPr>
                <w:b/>
                <w:lang w:val="fil-PH"/>
              </w:rPr>
              <w:t>RECOM-MENDATION</w:t>
            </w:r>
          </w:p>
        </w:tc>
      </w:tr>
      <w:tr w:rsidR="00942A32" w:rsidTr="002022C6">
        <w:trPr>
          <w:trHeight w:val="534"/>
        </w:trPr>
        <w:tc>
          <w:tcPr>
            <w:tcW w:w="4428" w:type="dxa"/>
          </w:tcPr>
          <w:p w:rsidR="00942A32" w:rsidRDefault="00D02631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LLANES, Monqiue T.</w:t>
            </w: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  <w:shd w:val="clear" w:color="auto" w:fill="D9D9D9" w:themeFill="background1" w:themeFillShade="D9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2022C6">
        <w:trPr>
          <w:trHeight w:val="534"/>
        </w:trPr>
        <w:tc>
          <w:tcPr>
            <w:tcW w:w="4428" w:type="dxa"/>
          </w:tcPr>
          <w:p w:rsidR="00942A32" w:rsidRDefault="00D02631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Ramos, Aldrin D.</w:t>
            </w: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  <w:shd w:val="clear" w:color="auto" w:fill="D9D9D9" w:themeFill="background1" w:themeFillShade="D9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2022C6">
        <w:trPr>
          <w:trHeight w:val="534"/>
        </w:trPr>
        <w:tc>
          <w:tcPr>
            <w:tcW w:w="4428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  <w:shd w:val="clear" w:color="auto" w:fill="D9D9D9" w:themeFill="background1" w:themeFillShade="D9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942A32" w:rsidTr="002022C6">
        <w:trPr>
          <w:trHeight w:val="534"/>
        </w:trPr>
        <w:tc>
          <w:tcPr>
            <w:tcW w:w="4428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  <w:shd w:val="clear" w:color="auto" w:fill="D9D9D9" w:themeFill="background1" w:themeFillShade="D9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942A32" w:rsidRDefault="00942A32" w:rsidP="005142B9">
            <w:pPr>
              <w:jc w:val="both"/>
              <w:rPr>
                <w:lang w:val="fil-PH"/>
              </w:rPr>
            </w:pPr>
          </w:p>
        </w:tc>
      </w:tr>
      <w:tr w:rsidR="007E36D5" w:rsidTr="002022C6">
        <w:trPr>
          <w:trHeight w:val="534"/>
        </w:trPr>
        <w:tc>
          <w:tcPr>
            <w:tcW w:w="4428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  <w:shd w:val="clear" w:color="auto" w:fill="D9D9D9" w:themeFill="background1" w:themeFillShade="D9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684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</w:tbl>
    <w:p w:rsidR="00942A32" w:rsidRDefault="00942A32" w:rsidP="00942A32">
      <w:pPr>
        <w:spacing w:after="0" w:line="240" w:lineRule="auto"/>
        <w:jc w:val="both"/>
        <w:rPr>
          <w:lang w:val="fil-PH"/>
        </w:rPr>
      </w:pP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>
        <w:rPr>
          <w:lang w:val="fil-PH"/>
        </w:rPr>
        <w:t>RECOMMENDATION: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 w:rsidRPr="007D76E0">
        <w:rPr>
          <w:b/>
          <w:lang w:val="fil-PH"/>
        </w:rPr>
        <w:t xml:space="preserve">P </w:t>
      </w:r>
      <w:r>
        <w:rPr>
          <w:lang w:val="fil-PH"/>
        </w:rPr>
        <w:tab/>
        <w:t>- Passed without revisions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 w:rsidRPr="007D76E0">
        <w:rPr>
          <w:b/>
          <w:lang w:val="fil-PH"/>
        </w:rPr>
        <w:t>PR</w:t>
      </w:r>
      <w:r>
        <w:rPr>
          <w:lang w:val="fil-PH"/>
        </w:rPr>
        <w:tab/>
        <w:t>- Passed with minor revisions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 w:rsidRPr="007D76E0">
        <w:rPr>
          <w:b/>
          <w:lang w:val="fil-PH"/>
        </w:rPr>
        <w:t>PM</w:t>
      </w:r>
      <w:r>
        <w:rPr>
          <w:lang w:val="fil-PH"/>
        </w:rPr>
        <w:tab/>
        <w:t>- Passed with major revisions, no re-defense necessary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 w:rsidRPr="007D76E0">
        <w:rPr>
          <w:b/>
          <w:lang w:val="fil-PH"/>
        </w:rPr>
        <w:t>MRD</w:t>
      </w:r>
      <w:r>
        <w:rPr>
          <w:lang w:val="fil-PH"/>
        </w:rPr>
        <w:tab/>
        <w:t>- Major revisions, re-defense necessary, grade deffered</w:t>
      </w:r>
    </w:p>
    <w:p w:rsidR="00942A32" w:rsidRDefault="00942A32" w:rsidP="00942A32">
      <w:pPr>
        <w:spacing w:after="0" w:line="240" w:lineRule="auto"/>
        <w:jc w:val="both"/>
        <w:rPr>
          <w:lang w:val="fil-PH"/>
        </w:rPr>
      </w:pPr>
      <w:r w:rsidRPr="007D76E0">
        <w:rPr>
          <w:b/>
          <w:lang w:val="fil-PH"/>
        </w:rPr>
        <w:t xml:space="preserve">RD </w:t>
      </w:r>
      <w:r>
        <w:rPr>
          <w:lang w:val="fil-PH"/>
        </w:rPr>
        <w:tab/>
        <w:t>- Re-defense, grade deffered</w:t>
      </w:r>
    </w:p>
    <w:p w:rsidR="00942A32" w:rsidRDefault="00942A32" w:rsidP="00942A32">
      <w:pPr>
        <w:spacing w:after="0" w:line="240" w:lineRule="auto"/>
        <w:rPr>
          <w:lang w:val="fil-PH"/>
        </w:rPr>
      </w:pPr>
      <w:r w:rsidRPr="007D76E0">
        <w:rPr>
          <w:b/>
          <w:lang w:val="fil-PH"/>
        </w:rPr>
        <w:t>F</w:t>
      </w:r>
      <w:r>
        <w:rPr>
          <w:lang w:val="fil-PH"/>
        </w:rPr>
        <w:tab/>
        <w:t>- Failed</w:t>
      </w:r>
    </w:p>
    <w:p w:rsidR="00942A32" w:rsidRDefault="00942A32" w:rsidP="00942A32">
      <w:pPr>
        <w:spacing w:after="0" w:line="240" w:lineRule="auto"/>
        <w:rPr>
          <w:lang w:val="fil-PH"/>
        </w:rPr>
        <w:sectPr w:rsidR="00942A32" w:rsidSect="00942A32">
          <w:type w:val="continuous"/>
          <w:pgSz w:w="18720" w:h="12240" w:orient="landscape" w:code="120"/>
          <w:pgMar w:top="1152" w:right="1440" w:bottom="1152" w:left="1440" w:header="720" w:footer="864" w:gutter="0"/>
          <w:cols w:num="2" w:space="720"/>
          <w:docGrid w:linePitch="360"/>
        </w:sectPr>
      </w:pPr>
    </w:p>
    <w:p w:rsidR="00942A32" w:rsidRDefault="00942A32" w:rsidP="00942A32">
      <w:pPr>
        <w:spacing w:after="0" w:line="240" w:lineRule="auto"/>
        <w:rPr>
          <w:lang w:val="fil-PH"/>
        </w:rPr>
      </w:pPr>
    </w:p>
    <w:p w:rsidR="002022C6" w:rsidRDefault="002022C6" w:rsidP="002022C6">
      <w:pPr>
        <w:spacing w:after="0" w:line="240" w:lineRule="auto"/>
        <w:jc w:val="both"/>
        <w:rPr>
          <w:lang w:val="fil-PH"/>
        </w:rPr>
      </w:pPr>
    </w:p>
    <w:p w:rsidR="002022C6" w:rsidRDefault="002022C6" w:rsidP="002022C6">
      <w:pPr>
        <w:spacing w:after="0" w:line="240" w:lineRule="auto"/>
        <w:jc w:val="both"/>
        <w:rPr>
          <w:lang w:val="fil-PH"/>
        </w:rPr>
      </w:pPr>
    </w:p>
    <w:p w:rsidR="00D02631" w:rsidRDefault="002022C6" w:rsidP="00D02631">
      <w:pPr>
        <w:spacing w:after="0" w:line="240" w:lineRule="auto"/>
        <w:jc w:val="both"/>
        <w:rPr>
          <w:lang w:val="fil-PH"/>
        </w:rPr>
      </w:pPr>
      <w:r>
        <w:rPr>
          <w:lang w:val="fil-PH"/>
        </w:rPr>
        <w:t xml:space="preserve">Paper Title: </w:t>
      </w:r>
      <w:r w:rsidR="00D02631" w:rsidRPr="00D02631">
        <w:rPr>
          <w:u w:val="single"/>
          <w:lang w:val="fil-PH"/>
        </w:rPr>
        <w:t>FiCoBu: A Semi-Supervised Construction of Filipino WordNet Through Web-Crawling Using Decision Tree Learning</w:t>
      </w:r>
      <w:r w:rsidR="00D02631" w:rsidRPr="00D02631">
        <w:rPr>
          <w:lang w:val="fil-PH"/>
        </w:rPr>
        <w:t xml:space="preserve"> </w:t>
      </w:r>
      <w:r w:rsidR="00D02631" w:rsidRPr="00D02631">
        <w:rPr>
          <w:sz w:val="16"/>
          <w:lang w:val="fil-PH"/>
        </w:rPr>
        <w:tab/>
      </w:r>
      <w:r w:rsidR="00D02631" w:rsidRPr="00D02631">
        <w:rPr>
          <w:sz w:val="16"/>
          <w:lang w:val="fil-PH"/>
        </w:rPr>
        <w:tab/>
      </w:r>
      <w:r w:rsidR="00D02631">
        <w:rPr>
          <w:lang w:val="fil-PH"/>
        </w:rPr>
        <w:t>Defense Date: _</w:t>
      </w:r>
      <w:r w:rsidR="00D02631" w:rsidRPr="00D02631">
        <w:rPr>
          <w:u w:val="single"/>
          <w:lang w:val="fil-PH"/>
        </w:rPr>
        <w:t>March 07, 2016</w:t>
      </w:r>
    </w:p>
    <w:p w:rsidR="00D02631" w:rsidRDefault="00D02631" w:rsidP="00D02631">
      <w:pPr>
        <w:spacing w:after="0" w:line="240" w:lineRule="auto"/>
        <w:jc w:val="both"/>
        <w:rPr>
          <w:u w:val="single"/>
          <w:lang w:val="fil-PH"/>
        </w:rPr>
      </w:pPr>
      <w:r>
        <w:rPr>
          <w:lang w:val="fil-PH"/>
        </w:rPr>
        <w:t xml:space="preserve">        </w:t>
      </w:r>
      <w:r>
        <w:rPr>
          <w:lang w:val="fil-PH"/>
        </w:rPr>
        <w:t xml:space="preserve">            </w:t>
      </w:r>
      <w:bookmarkStart w:id="0" w:name="_GoBack"/>
      <w:bookmarkEnd w:id="0"/>
      <w:r w:rsidRPr="00D02631">
        <w:rPr>
          <w:u w:val="single"/>
          <w:lang w:val="fil-PH"/>
        </w:rPr>
        <w:t xml:space="preserve">  and Language Modeling for Synonyms and Part of Speech </w:t>
      </w:r>
    </w:p>
    <w:p w:rsidR="00D02631" w:rsidRDefault="00D02631" w:rsidP="00D02631">
      <w:pPr>
        <w:spacing w:after="0" w:line="240" w:lineRule="auto"/>
        <w:jc w:val="both"/>
        <w:rPr>
          <w:u w:val="single"/>
          <w:lang w:val="fil-PH"/>
        </w:rPr>
      </w:pPr>
    </w:p>
    <w:p w:rsidR="002022C6" w:rsidRDefault="002022C6" w:rsidP="00D02631">
      <w:pPr>
        <w:spacing w:after="0" w:line="240" w:lineRule="auto"/>
        <w:jc w:val="both"/>
        <w:rPr>
          <w:b/>
          <w:lang w:val="fil-PH"/>
        </w:rPr>
      </w:pPr>
      <w:r w:rsidRPr="007B3E3A">
        <w:rPr>
          <w:b/>
          <w:lang w:val="fil-PH"/>
        </w:rPr>
        <w:t>PART 2: ORAL DEFENSE</w:t>
      </w:r>
    </w:p>
    <w:p w:rsidR="002022C6" w:rsidRPr="007B3E3A" w:rsidRDefault="002022C6" w:rsidP="002022C6">
      <w:pPr>
        <w:spacing w:after="0" w:line="240" w:lineRule="auto"/>
        <w:jc w:val="both"/>
        <w:rPr>
          <w:b/>
          <w:lang w:val="fil-PH"/>
        </w:rPr>
      </w:pPr>
    </w:p>
    <w:tbl>
      <w:tblPr>
        <w:tblStyle w:val="TableGrid"/>
        <w:tblW w:w="16218" w:type="dxa"/>
        <w:tblLook w:val="04A0" w:firstRow="1" w:lastRow="0" w:firstColumn="1" w:lastColumn="0" w:noHBand="0" w:noVBand="1"/>
      </w:tblPr>
      <w:tblGrid>
        <w:gridCol w:w="3438"/>
        <w:gridCol w:w="2556"/>
        <w:gridCol w:w="2556"/>
        <w:gridCol w:w="2556"/>
        <w:gridCol w:w="2556"/>
        <w:gridCol w:w="2556"/>
      </w:tblGrid>
      <w:tr w:rsidR="007E36D5" w:rsidTr="007E36D5">
        <w:tc>
          <w:tcPr>
            <w:tcW w:w="3438" w:type="dxa"/>
            <w:vAlign w:val="center"/>
          </w:tcPr>
          <w:p w:rsidR="007E36D5" w:rsidRPr="007B3E3A" w:rsidRDefault="007E36D5" w:rsidP="005142B9">
            <w:pPr>
              <w:jc w:val="center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Criteria</w:t>
            </w:r>
          </w:p>
        </w:tc>
        <w:tc>
          <w:tcPr>
            <w:tcW w:w="2556" w:type="dxa"/>
          </w:tcPr>
          <w:p w:rsidR="007E36D5" w:rsidRDefault="00D02631" w:rsidP="005142B9">
            <w:pPr>
              <w:jc w:val="center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LLANES, Monique T.</w:t>
            </w:r>
          </w:p>
          <w:p w:rsidR="007E36D5" w:rsidRPr="007B3E3A" w:rsidRDefault="007E36D5" w:rsidP="005142B9">
            <w:pPr>
              <w:jc w:val="center"/>
              <w:rPr>
                <w:b/>
                <w:lang w:val="fil-PH"/>
              </w:rPr>
            </w:pPr>
          </w:p>
        </w:tc>
        <w:tc>
          <w:tcPr>
            <w:tcW w:w="2556" w:type="dxa"/>
          </w:tcPr>
          <w:p w:rsidR="007E36D5" w:rsidRDefault="00D02631" w:rsidP="005142B9">
            <w:pPr>
              <w:jc w:val="center"/>
              <w:rPr>
                <w:b/>
                <w:lang w:val="fil-PH"/>
              </w:rPr>
            </w:pPr>
            <w:r>
              <w:rPr>
                <w:b/>
                <w:lang w:val="fil-PH"/>
              </w:rPr>
              <w:t>RAMOS, Aldrin D.</w:t>
            </w:r>
          </w:p>
          <w:p w:rsidR="007E36D5" w:rsidRPr="007B3E3A" w:rsidRDefault="007E36D5" w:rsidP="005142B9">
            <w:pPr>
              <w:jc w:val="center"/>
              <w:rPr>
                <w:b/>
              </w:rPr>
            </w:pPr>
          </w:p>
        </w:tc>
        <w:tc>
          <w:tcPr>
            <w:tcW w:w="2556" w:type="dxa"/>
          </w:tcPr>
          <w:p w:rsidR="007E36D5" w:rsidRPr="007B3E3A" w:rsidRDefault="007E36D5" w:rsidP="005142B9">
            <w:pPr>
              <w:jc w:val="center"/>
              <w:rPr>
                <w:b/>
              </w:rPr>
            </w:pPr>
          </w:p>
        </w:tc>
        <w:tc>
          <w:tcPr>
            <w:tcW w:w="2556" w:type="dxa"/>
          </w:tcPr>
          <w:p w:rsidR="007E36D5" w:rsidRPr="007B3E3A" w:rsidRDefault="007E36D5" w:rsidP="005142B9">
            <w:pPr>
              <w:jc w:val="center"/>
              <w:rPr>
                <w:b/>
              </w:rPr>
            </w:pPr>
          </w:p>
        </w:tc>
        <w:tc>
          <w:tcPr>
            <w:tcW w:w="2556" w:type="dxa"/>
          </w:tcPr>
          <w:p w:rsidR="007E36D5" w:rsidRPr="007B3E3A" w:rsidRDefault="007E36D5" w:rsidP="002B27FF">
            <w:pPr>
              <w:jc w:val="center"/>
              <w:rPr>
                <w:b/>
              </w:rPr>
            </w:pPr>
          </w:p>
        </w:tc>
      </w:tr>
      <w:tr w:rsidR="007E36D5" w:rsidTr="007E36D5">
        <w:trPr>
          <w:trHeight w:val="537"/>
        </w:trPr>
        <w:tc>
          <w:tcPr>
            <w:tcW w:w="3438" w:type="dxa"/>
          </w:tcPr>
          <w:p w:rsidR="007E36D5" w:rsidRPr="007B3E3A" w:rsidRDefault="007E36D5" w:rsidP="005142B9">
            <w:pPr>
              <w:jc w:val="right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3 points maximum</w:t>
            </w:r>
          </w:p>
          <w:p w:rsidR="007E36D5" w:rsidRDefault="007E36D5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Presentation</w:t>
            </w: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  <w:tr w:rsidR="007E36D5" w:rsidTr="007E36D5">
        <w:trPr>
          <w:trHeight w:val="537"/>
        </w:trPr>
        <w:tc>
          <w:tcPr>
            <w:tcW w:w="3438" w:type="dxa"/>
          </w:tcPr>
          <w:p w:rsidR="007E36D5" w:rsidRPr="007B3E3A" w:rsidRDefault="007E36D5" w:rsidP="005142B9">
            <w:pPr>
              <w:jc w:val="right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2 points maximum</w:t>
            </w:r>
          </w:p>
          <w:p w:rsidR="007E36D5" w:rsidRDefault="007E36D5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Professionalism of appearance</w:t>
            </w: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  <w:tr w:rsidR="007E36D5" w:rsidTr="007E36D5">
        <w:trPr>
          <w:trHeight w:val="537"/>
        </w:trPr>
        <w:tc>
          <w:tcPr>
            <w:tcW w:w="3438" w:type="dxa"/>
          </w:tcPr>
          <w:p w:rsidR="007E36D5" w:rsidRPr="007B3E3A" w:rsidRDefault="007E36D5" w:rsidP="005142B9">
            <w:pPr>
              <w:jc w:val="right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1</w:t>
            </w:r>
            <w:r>
              <w:rPr>
                <w:b/>
                <w:lang w:val="fil-PH"/>
              </w:rPr>
              <w:t>5</w:t>
            </w:r>
            <w:r w:rsidRPr="007B3E3A">
              <w:rPr>
                <w:b/>
                <w:lang w:val="fil-PH"/>
              </w:rPr>
              <w:t xml:space="preserve"> points maximum</w:t>
            </w:r>
          </w:p>
          <w:p w:rsidR="007E36D5" w:rsidRDefault="007E36D5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Knowledge of paper</w:t>
            </w: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  <w:tr w:rsidR="007E36D5" w:rsidTr="007E36D5">
        <w:trPr>
          <w:trHeight w:val="537"/>
        </w:trPr>
        <w:tc>
          <w:tcPr>
            <w:tcW w:w="3438" w:type="dxa"/>
          </w:tcPr>
          <w:p w:rsidR="007E36D5" w:rsidRPr="007B3E3A" w:rsidRDefault="007E36D5" w:rsidP="005142B9">
            <w:pPr>
              <w:jc w:val="right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2</w:t>
            </w:r>
            <w:r>
              <w:rPr>
                <w:b/>
                <w:lang w:val="fil-PH"/>
              </w:rPr>
              <w:t>0</w:t>
            </w:r>
            <w:r w:rsidRPr="007B3E3A">
              <w:rPr>
                <w:b/>
                <w:lang w:val="fil-PH"/>
              </w:rPr>
              <w:t xml:space="preserve"> points maximum</w:t>
            </w:r>
          </w:p>
          <w:p w:rsidR="007E36D5" w:rsidRDefault="007E36D5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Accuracy and coherence of answers</w:t>
            </w: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  <w:tr w:rsidR="007E36D5" w:rsidTr="007E36D5">
        <w:trPr>
          <w:trHeight w:val="537"/>
        </w:trPr>
        <w:tc>
          <w:tcPr>
            <w:tcW w:w="3438" w:type="dxa"/>
          </w:tcPr>
          <w:p w:rsidR="007E36D5" w:rsidRPr="007B3E3A" w:rsidRDefault="007E36D5" w:rsidP="005142B9">
            <w:pPr>
              <w:jc w:val="right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10 points maximum</w:t>
            </w:r>
          </w:p>
          <w:p w:rsidR="007E36D5" w:rsidRDefault="007E36D5" w:rsidP="005142B9">
            <w:pPr>
              <w:jc w:val="both"/>
              <w:rPr>
                <w:lang w:val="fil-PH"/>
              </w:rPr>
            </w:pPr>
            <w:r>
              <w:rPr>
                <w:lang w:val="fil-PH"/>
              </w:rPr>
              <w:t>Defense demeanor</w:t>
            </w: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  <w:tr w:rsidR="007E36D5" w:rsidTr="007E36D5">
        <w:trPr>
          <w:trHeight w:val="538"/>
        </w:trPr>
        <w:tc>
          <w:tcPr>
            <w:tcW w:w="3438" w:type="dxa"/>
          </w:tcPr>
          <w:p w:rsidR="007E36D5" w:rsidRPr="007B3E3A" w:rsidRDefault="007E36D5" w:rsidP="005142B9">
            <w:pPr>
              <w:jc w:val="right"/>
              <w:rPr>
                <w:b/>
                <w:lang w:val="fil-PH"/>
              </w:rPr>
            </w:pPr>
            <w:r w:rsidRPr="007B3E3A">
              <w:rPr>
                <w:b/>
                <w:lang w:val="fil-PH"/>
              </w:rPr>
              <w:t>50 points max</w:t>
            </w:r>
            <w:r>
              <w:rPr>
                <w:b/>
                <w:lang w:val="fil-PH"/>
              </w:rPr>
              <w:t>im</w:t>
            </w:r>
            <w:r w:rsidRPr="007B3E3A">
              <w:rPr>
                <w:b/>
                <w:lang w:val="fil-PH"/>
              </w:rPr>
              <w:t>um</w:t>
            </w:r>
          </w:p>
          <w:p w:rsidR="007E36D5" w:rsidRDefault="007E36D5" w:rsidP="005142B9">
            <w:pPr>
              <w:rPr>
                <w:lang w:val="fil-PH"/>
              </w:rPr>
            </w:pPr>
            <w:r w:rsidRPr="007B3E3A">
              <w:rPr>
                <w:b/>
                <w:lang w:val="fil-PH"/>
              </w:rPr>
              <w:t>DEFENSE GRADE TOTAL</w:t>
            </w: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  <w:tc>
          <w:tcPr>
            <w:tcW w:w="2556" w:type="dxa"/>
          </w:tcPr>
          <w:p w:rsidR="007E36D5" w:rsidRDefault="007E36D5" w:rsidP="005142B9">
            <w:pPr>
              <w:jc w:val="both"/>
              <w:rPr>
                <w:lang w:val="fil-PH"/>
              </w:rPr>
            </w:pPr>
          </w:p>
        </w:tc>
      </w:tr>
    </w:tbl>
    <w:p w:rsidR="002022C6" w:rsidRDefault="002022C6" w:rsidP="002022C6">
      <w:pPr>
        <w:spacing w:after="0" w:line="240" w:lineRule="auto"/>
        <w:jc w:val="both"/>
        <w:rPr>
          <w:lang w:val="fil-PH"/>
        </w:rPr>
      </w:pPr>
    </w:p>
    <w:p w:rsidR="002022C6" w:rsidRDefault="002022C6" w:rsidP="002022C6">
      <w:pPr>
        <w:spacing w:after="0" w:line="240" w:lineRule="auto"/>
        <w:jc w:val="both"/>
        <w:rPr>
          <w:lang w:val="fil-PH"/>
        </w:rPr>
      </w:pPr>
    </w:p>
    <w:p w:rsidR="00942A32" w:rsidRPr="002022C6" w:rsidRDefault="00942A32" w:rsidP="000E002E">
      <w:pPr>
        <w:spacing w:after="0" w:line="240" w:lineRule="auto"/>
        <w:rPr>
          <w:lang w:val="fil-PH"/>
        </w:rPr>
      </w:pPr>
    </w:p>
    <w:p w:rsidR="00942A32" w:rsidRDefault="00942A32" w:rsidP="000E002E">
      <w:pPr>
        <w:spacing w:after="0" w:line="240" w:lineRule="auto"/>
        <w:rPr>
          <w:lang w:val="en-US"/>
        </w:rPr>
      </w:pPr>
    </w:p>
    <w:p w:rsidR="00942A32" w:rsidRDefault="00942A32" w:rsidP="000E002E">
      <w:pPr>
        <w:spacing w:after="0" w:line="240" w:lineRule="auto"/>
        <w:rPr>
          <w:lang w:val="en-US"/>
        </w:rPr>
      </w:pPr>
    </w:p>
    <w:p w:rsidR="00942A32" w:rsidRPr="00942A32" w:rsidRDefault="00942A32" w:rsidP="000E002E">
      <w:pPr>
        <w:spacing w:after="0" w:line="240" w:lineRule="auto"/>
        <w:rPr>
          <w:lang w:val="en-US"/>
        </w:rPr>
      </w:pPr>
    </w:p>
    <w:sectPr w:rsidR="00942A32" w:rsidRPr="00942A32" w:rsidSect="00942A32">
      <w:type w:val="continuous"/>
      <w:pgSz w:w="18720" w:h="12240" w:orient="landscape" w:code="120"/>
      <w:pgMar w:top="1152" w:right="1440" w:bottom="1152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BE2" w:rsidRDefault="00CF1BE2" w:rsidP="009049D3">
      <w:pPr>
        <w:spacing w:after="0" w:line="240" w:lineRule="auto"/>
      </w:pPr>
      <w:r>
        <w:separator/>
      </w:r>
    </w:p>
  </w:endnote>
  <w:endnote w:type="continuationSeparator" w:id="0">
    <w:p w:rsidR="00CF1BE2" w:rsidRDefault="00CF1BE2" w:rsidP="0090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57" w:type="pct"/>
      <w:tblInd w:w="-252" w:type="dxa"/>
      <w:tblLook w:val="04A0" w:firstRow="1" w:lastRow="0" w:firstColumn="1" w:lastColumn="0" w:noHBand="0" w:noVBand="1"/>
    </w:tblPr>
    <w:tblGrid>
      <w:gridCol w:w="5799"/>
      <w:gridCol w:w="3001"/>
      <w:gridCol w:w="3935"/>
      <w:gridCol w:w="3825"/>
    </w:tblGrid>
    <w:tr w:rsidR="00461B73" w:rsidRPr="00461B73" w:rsidTr="00942A32">
      <w:trPr>
        <w:trHeight w:val="262"/>
      </w:trPr>
      <w:tc>
        <w:tcPr>
          <w:tcW w:w="5000" w:type="pct"/>
          <w:gridSpan w:val="4"/>
          <w:shd w:val="clear" w:color="auto" w:fill="auto"/>
        </w:tcPr>
        <w:p w:rsidR="00461B73" w:rsidRPr="00461B73" w:rsidRDefault="00461B73" w:rsidP="00461B73">
          <w:pPr>
            <w:spacing w:after="0" w:line="240" w:lineRule="auto"/>
            <w:jc w:val="center"/>
            <w:rPr>
              <w:rFonts w:ascii="Trajan Pro" w:hAnsi="Trajan Pro" w:cs="Segoe UI"/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61B73">
            <w:rPr>
              <w:rFonts w:ascii="Trajan Pro" w:hAnsi="Trajan Pro" w:cs="Segoe UI"/>
              <w:sz w:val="16"/>
            </w:rPr>
            <w:t>CCIS Office N207 2/F North Wing, PUP Main Bldg., Anonas St., Sta. Mesa, Manila 1016</w:t>
          </w:r>
        </w:p>
      </w:tc>
    </w:tr>
    <w:tr w:rsidR="00461B73" w:rsidRPr="00461B73" w:rsidTr="00942A32">
      <w:tc>
        <w:tcPr>
          <w:tcW w:w="1751" w:type="pct"/>
          <w:shd w:val="clear" w:color="auto" w:fill="auto"/>
        </w:tcPr>
        <w:p w:rsidR="00461B73" w:rsidRPr="00461B73" w:rsidRDefault="00461B73" w:rsidP="00FC726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rajan Pro" w:hAnsi="Trajan Pro" w:cs="Segoe UI"/>
              <w:sz w:val="18"/>
            </w:rPr>
          </w:pPr>
          <w:r w:rsidRPr="00461B73">
            <w:rPr>
              <w:rFonts w:ascii="Trajan Pro" w:hAnsi="Trajan Pro" w:cs="Segoe UI"/>
              <w:b/>
              <w:sz w:val="16"/>
            </w:rPr>
            <w:t xml:space="preserve">Trunk </w:t>
          </w:r>
          <w:r w:rsidRPr="00461B73">
            <w:rPr>
              <w:rFonts w:ascii="Trajan Pro" w:hAnsi="Trajan Pro" w:cs="Segoe UI"/>
              <w:sz w:val="16"/>
            </w:rPr>
            <w:t xml:space="preserve">716-7832 to 45 loc. 272 </w:t>
          </w:r>
          <w:r w:rsidR="00FC7260">
            <w:rPr>
              <w:rFonts w:ascii="Trajan Pro" w:hAnsi="Trajan Pro" w:cs="Segoe UI"/>
              <w:sz w:val="16"/>
            </w:rPr>
            <w:t>/</w:t>
          </w:r>
          <w:r w:rsidRPr="00461B73">
            <w:rPr>
              <w:rFonts w:ascii="Trajan Pro" w:hAnsi="Trajan Pro" w:cs="Segoe UI"/>
              <w:sz w:val="16"/>
            </w:rPr>
            <w:t xml:space="preserve"> 264</w:t>
          </w:r>
        </w:p>
      </w:tc>
      <w:tc>
        <w:tcPr>
          <w:tcW w:w="906" w:type="pct"/>
          <w:shd w:val="clear" w:color="auto" w:fill="auto"/>
        </w:tcPr>
        <w:p w:rsidR="00461B73" w:rsidRPr="00461B73" w:rsidRDefault="00461B73" w:rsidP="000E002E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rajan Pro" w:hAnsi="Trajan Pro" w:cs="Segoe UI"/>
              <w:sz w:val="16"/>
            </w:rPr>
          </w:pPr>
          <w:r w:rsidRPr="00461B73">
            <w:rPr>
              <w:rFonts w:ascii="Trajan Pro" w:hAnsi="Trajan Pro" w:cs="Segoe UI"/>
              <w:b/>
              <w:sz w:val="16"/>
            </w:rPr>
            <w:t>Tel</w:t>
          </w:r>
          <w:r w:rsidR="00FC7260">
            <w:rPr>
              <w:rFonts w:ascii="Trajan Pro" w:hAnsi="Trajan Pro" w:cs="Segoe UI"/>
              <w:b/>
              <w:sz w:val="16"/>
            </w:rPr>
            <w:t>e</w:t>
          </w:r>
          <w:r w:rsidRPr="00461B73">
            <w:rPr>
              <w:rFonts w:ascii="Trajan Pro" w:hAnsi="Trajan Pro" w:cs="Segoe UI"/>
              <w:b/>
              <w:sz w:val="16"/>
            </w:rPr>
            <w:t xml:space="preserve">Fax </w:t>
          </w:r>
          <w:r w:rsidRPr="00461B73">
            <w:rPr>
              <w:rFonts w:ascii="Trajan Pro" w:hAnsi="Trajan Pro" w:cs="Segoe UI"/>
              <w:sz w:val="16"/>
            </w:rPr>
            <w:t>716-4032</w:t>
          </w:r>
        </w:p>
      </w:tc>
      <w:tc>
        <w:tcPr>
          <w:tcW w:w="1188" w:type="pct"/>
          <w:shd w:val="clear" w:color="auto" w:fill="auto"/>
        </w:tcPr>
        <w:p w:rsidR="00461B73" w:rsidRPr="00461B73" w:rsidRDefault="00461B73" w:rsidP="00C218D9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rajan Pro" w:hAnsi="Trajan Pro" w:cs="Segoe UI"/>
              <w:sz w:val="16"/>
            </w:rPr>
          </w:pPr>
          <w:r w:rsidRPr="00461B73">
            <w:rPr>
              <w:rFonts w:ascii="Trajan Pro" w:hAnsi="Trajan Pro" w:cs="Segoe UI"/>
              <w:b/>
              <w:sz w:val="16"/>
            </w:rPr>
            <w:t xml:space="preserve">Email </w:t>
          </w:r>
          <w:r w:rsidRPr="00C218D9">
            <w:rPr>
              <w:rFonts w:ascii="Segoe UI" w:hAnsi="Segoe UI" w:cs="Segoe UI"/>
              <w:sz w:val="18"/>
              <w:szCs w:val="21"/>
            </w:rPr>
            <w:t>cci</w:t>
          </w:r>
          <w:r w:rsidR="00C218D9" w:rsidRPr="00C218D9">
            <w:rPr>
              <w:rFonts w:ascii="Segoe UI" w:hAnsi="Segoe UI" w:cs="Segoe UI"/>
              <w:sz w:val="18"/>
              <w:szCs w:val="21"/>
            </w:rPr>
            <w:t>s</w:t>
          </w:r>
          <w:r w:rsidRPr="00C218D9">
            <w:rPr>
              <w:rFonts w:ascii="Segoe UI" w:hAnsi="Segoe UI" w:cs="Segoe UI"/>
              <w:sz w:val="18"/>
              <w:szCs w:val="21"/>
            </w:rPr>
            <w:t>@pup.edu.ph</w:t>
          </w:r>
        </w:p>
      </w:tc>
      <w:tc>
        <w:tcPr>
          <w:tcW w:w="1155" w:type="pct"/>
          <w:shd w:val="clear" w:color="auto" w:fill="auto"/>
        </w:tcPr>
        <w:p w:rsidR="00461B73" w:rsidRPr="00461B73" w:rsidRDefault="00461B73" w:rsidP="00461B73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rajan Pro" w:hAnsi="Trajan Pro" w:cs="Segoe UI"/>
              <w:sz w:val="16"/>
            </w:rPr>
          </w:pPr>
          <w:r w:rsidRPr="00461B73">
            <w:rPr>
              <w:rFonts w:ascii="Trajan Pro" w:hAnsi="Trajan Pro" w:cs="Segoe UI"/>
              <w:b/>
              <w:sz w:val="16"/>
            </w:rPr>
            <w:t xml:space="preserve">Website </w:t>
          </w:r>
          <w:r w:rsidRPr="00C218D9">
            <w:rPr>
              <w:rFonts w:ascii="Segoe UI" w:hAnsi="Segoe UI" w:cs="Segoe UI"/>
              <w:sz w:val="18"/>
              <w:szCs w:val="21"/>
            </w:rPr>
            <w:t>http://www.pup.edu.ph</w:t>
          </w:r>
        </w:p>
      </w:tc>
    </w:tr>
  </w:tbl>
  <w:p w:rsidR="001428FE" w:rsidRPr="00461B73" w:rsidRDefault="005F00DF" w:rsidP="000E002E">
    <w:pPr>
      <w:pStyle w:val="Footer"/>
      <w:rPr>
        <w:sz w:val="4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F003840" wp14:editId="767AD1DB">
              <wp:simplePos x="0" y="0"/>
              <wp:positionH relativeFrom="column">
                <wp:posOffset>3110494</wp:posOffset>
              </wp:positionH>
              <wp:positionV relativeFrom="paragraph">
                <wp:posOffset>73025</wp:posOffset>
              </wp:positionV>
              <wp:extent cx="3898900" cy="27559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890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28FE" w:rsidRPr="00C218D9" w:rsidRDefault="005F00DF" w:rsidP="005F00DF">
                          <w:pPr>
                            <w:spacing w:after="0" w:line="240" w:lineRule="auto"/>
                            <w:jc w:val="center"/>
                            <w:rPr>
                              <w:rFonts w:ascii="Trajan Pro" w:hAnsi="Trajan Pro" w:cs="Times New Roman"/>
                              <w:sz w:val="26"/>
                            </w:rPr>
                          </w:pPr>
                          <w:r w:rsidRPr="00C218D9">
                            <w:rPr>
                              <w:rFonts w:ascii="Trajan Pro" w:hAnsi="Trajan Pro" w:cs="Times New Roman"/>
                              <w:sz w:val="26"/>
                            </w:rPr>
                            <w:t>“</w:t>
                          </w:r>
                          <w:r w:rsidR="001428FE" w:rsidRPr="00C218D9">
                            <w:rPr>
                              <w:rFonts w:ascii="Trajan Pro" w:hAnsi="Trajan Pro" w:cs="Times New Roman"/>
                              <w:sz w:val="26"/>
                            </w:rPr>
                            <w:t>The Country’s 1</w:t>
                          </w:r>
                          <w:r w:rsidR="001428FE" w:rsidRPr="00C218D9">
                            <w:rPr>
                              <w:rFonts w:ascii="Trajan Pro" w:hAnsi="Trajan Pro" w:cs="Times New Roman"/>
                              <w:sz w:val="26"/>
                              <w:vertAlign w:val="superscript"/>
                            </w:rPr>
                            <w:t>st</w:t>
                          </w:r>
                          <w:r w:rsidRPr="00C218D9">
                            <w:rPr>
                              <w:rFonts w:ascii="Trajan Pro" w:hAnsi="Trajan Pro" w:cs="Times New Roman"/>
                              <w:sz w:val="26"/>
                            </w:rPr>
                            <w:t xml:space="preserve"> </w:t>
                          </w:r>
                          <w:r w:rsidR="001428FE" w:rsidRPr="00C218D9">
                            <w:rPr>
                              <w:rFonts w:ascii="Trajan Pro" w:hAnsi="Trajan Pro" w:cs="Times New Roman"/>
                              <w:sz w:val="26"/>
                            </w:rPr>
                            <w:t>Polytechnic U</w:t>
                          </w:r>
                          <w:r w:rsidRPr="00C218D9">
                            <w:rPr>
                              <w:rFonts w:ascii="Trajan Pro" w:hAnsi="Trajan Pro" w:cs="Times New Roman"/>
                              <w:sz w:val="26"/>
                            </w:rP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0038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4.9pt;margin-top:5.75pt;width:307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" filled="f" stroked="f" strokeweight=".5pt">
              <v:textbox>
                <w:txbxContent>
                  <w:p w:rsidR="001428FE" w:rsidRPr="00C218D9" w:rsidRDefault="005F00DF" w:rsidP="005F00DF">
                    <w:pPr>
                      <w:spacing w:after="0" w:line="240" w:lineRule="auto"/>
                      <w:jc w:val="center"/>
                      <w:rPr>
                        <w:rFonts w:ascii="Trajan Pro" w:hAnsi="Trajan Pro" w:cs="Times New Roman"/>
                        <w:sz w:val="26"/>
                      </w:rPr>
                    </w:pPr>
                    <w:r w:rsidRPr="00C218D9">
                      <w:rPr>
                        <w:rFonts w:ascii="Trajan Pro" w:hAnsi="Trajan Pro" w:cs="Times New Roman"/>
                        <w:sz w:val="26"/>
                      </w:rPr>
                      <w:t>“</w:t>
                    </w:r>
                    <w:r w:rsidR="001428FE" w:rsidRPr="00C218D9">
                      <w:rPr>
                        <w:rFonts w:ascii="Trajan Pro" w:hAnsi="Trajan Pro" w:cs="Times New Roman"/>
                        <w:sz w:val="26"/>
                      </w:rPr>
                      <w:t>The Country’s 1</w:t>
                    </w:r>
                    <w:r w:rsidR="001428FE" w:rsidRPr="00C218D9">
                      <w:rPr>
                        <w:rFonts w:ascii="Trajan Pro" w:hAnsi="Trajan Pro" w:cs="Times New Roman"/>
                        <w:sz w:val="26"/>
                        <w:vertAlign w:val="superscript"/>
                      </w:rPr>
                      <w:t>st</w:t>
                    </w:r>
                    <w:r w:rsidRPr="00C218D9">
                      <w:rPr>
                        <w:rFonts w:ascii="Trajan Pro" w:hAnsi="Trajan Pro" w:cs="Times New Roman"/>
                        <w:sz w:val="26"/>
                      </w:rPr>
                      <w:t xml:space="preserve"> </w:t>
                    </w:r>
                    <w:r w:rsidR="001428FE" w:rsidRPr="00C218D9">
                      <w:rPr>
                        <w:rFonts w:ascii="Trajan Pro" w:hAnsi="Trajan Pro" w:cs="Times New Roman"/>
                        <w:sz w:val="26"/>
                      </w:rPr>
                      <w:t>Polytechnic U</w:t>
                    </w:r>
                    <w:r w:rsidRPr="00C218D9">
                      <w:rPr>
                        <w:rFonts w:ascii="Trajan Pro" w:hAnsi="Trajan Pro" w:cs="Times New Roman"/>
                        <w:sz w:val="26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BE2" w:rsidRDefault="00CF1BE2" w:rsidP="009049D3">
      <w:pPr>
        <w:spacing w:after="0" w:line="240" w:lineRule="auto"/>
      </w:pPr>
      <w:r>
        <w:separator/>
      </w:r>
    </w:p>
  </w:footnote>
  <w:footnote w:type="continuationSeparator" w:id="0">
    <w:p w:rsidR="00CF1BE2" w:rsidRDefault="00CF1BE2" w:rsidP="0090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8FE" w:rsidRDefault="00B17925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E827A0" wp14:editId="3C44F8E5">
              <wp:simplePos x="0" y="0"/>
              <wp:positionH relativeFrom="column">
                <wp:posOffset>614680</wp:posOffset>
              </wp:positionH>
              <wp:positionV relativeFrom="paragraph">
                <wp:posOffset>-182880</wp:posOffset>
              </wp:positionV>
              <wp:extent cx="5201920" cy="70104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1920" cy="701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28FE" w:rsidRPr="001428FE" w:rsidRDefault="001428FE" w:rsidP="000E002E">
                          <w:pPr>
                            <w:spacing w:after="0" w:line="240" w:lineRule="auto"/>
                            <w:rPr>
                              <w:rFonts w:ascii="Trajan Pro" w:hAnsi="Trajan Pro"/>
                              <w:sz w:val="16"/>
                            </w:rPr>
                          </w:pPr>
                          <w:r w:rsidRPr="001428FE">
                            <w:rPr>
                              <w:rFonts w:ascii="Trajan Pro" w:hAnsi="Trajan Pro"/>
                              <w:sz w:val="16"/>
                            </w:rPr>
                            <w:t>Republic of the Philippines</w:t>
                          </w:r>
                        </w:p>
                        <w:p w:rsidR="001428FE" w:rsidRPr="001428FE" w:rsidRDefault="005F00DF" w:rsidP="000E002E">
                          <w:pPr>
                            <w:spacing w:after="0" w:line="240" w:lineRule="auto"/>
                            <w:rPr>
                              <w:rFonts w:ascii="Trajan Pro" w:hAnsi="Trajan Pro"/>
                              <w:b/>
                            </w:rPr>
                          </w:pPr>
                          <w:r>
                            <w:rPr>
                              <w:rFonts w:ascii="Trajan Pro" w:hAnsi="Trajan Pro"/>
                              <w:b/>
                            </w:rPr>
                            <w:t>Po</w:t>
                          </w:r>
                          <w:r w:rsidR="001428FE" w:rsidRPr="001428FE">
                            <w:rPr>
                              <w:rFonts w:ascii="Trajan Pro" w:hAnsi="Trajan Pro"/>
                              <w:b/>
                            </w:rPr>
                            <w:t>lytechnic University of the Philippines</w:t>
                          </w:r>
                        </w:p>
                        <w:p w:rsidR="00461B73" w:rsidRPr="00FC7260" w:rsidRDefault="00461B73" w:rsidP="000E002E">
                          <w:pPr>
                            <w:spacing w:after="0" w:line="240" w:lineRule="auto"/>
                            <w:rPr>
                              <w:rFonts w:ascii="Verdana" w:hAnsi="Verdana"/>
                              <w:b/>
                              <w:sz w:val="6"/>
                            </w:rPr>
                          </w:pPr>
                        </w:p>
                        <w:p w:rsidR="001428FE" w:rsidRPr="001428FE" w:rsidRDefault="001428FE" w:rsidP="000E002E">
                          <w:pPr>
                            <w:spacing w:after="0" w:line="240" w:lineRule="auto"/>
                            <w:rPr>
                              <w:rFonts w:ascii="Verdana" w:hAnsi="Verdana"/>
                              <w:b/>
                            </w:rPr>
                          </w:pPr>
                          <w:r w:rsidRPr="001428FE">
                            <w:rPr>
                              <w:rFonts w:ascii="Verdana" w:hAnsi="Verdana"/>
                              <w:b/>
                            </w:rPr>
                            <w:t>COLLEGE OF COMPUTER AND INFORMATION SCIENCES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E827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4pt;margin-top:-14.4pt;width:409.6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" filled="f" stroked="f" strokeweight=".5pt">
              <v:textbox>
                <w:txbxContent>
                  <w:p w:rsidR="001428FE" w:rsidRPr="001428FE" w:rsidRDefault="001428FE" w:rsidP="000E002E">
                    <w:pPr>
                      <w:spacing w:after="0" w:line="240" w:lineRule="auto"/>
                      <w:rPr>
                        <w:rFonts w:ascii="Trajan Pro" w:hAnsi="Trajan Pro"/>
                        <w:sz w:val="16"/>
                      </w:rPr>
                    </w:pPr>
                    <w:r w:rsidRPr="001428FE">
                      <w:rPr>
                        <w:rFonts w:ascii="Trajan Pro" w:hAnsi="Trajan Pro"/>
                        <w:sz w:val="16"/>
                      </w:rPr>
                      <w:t>Republic of the Philippines</w:t>
                    </w:r>
                  </w:p>
                  <w:p w:rsidR="001428FE" w:rsidRPr="001428FE" w:rsidRDefault="005F00DF" w:rsidP="000E002E">
                    <w:pPr>
                      <w:spacing w:after="0" w:line="240" w:lineRule="auto"/>
                      <w:rPr>
                        <w:rFonts w:ascii="Trajan Pro" w:hAnsi="Trajan Pro"/>
                        <w:b/>
                      </w:rPr>
                    </w:pPr>
                    <w:r>
                      <w:rPr>
                        <w:rFonts w:ascii="Trajan Pro" w:hAnsi="Trajan Pro"/>
                        <w:b/>
                      </w:rPr>
                      <w:t>Po</w:t>
                    </w:r>
                    <w:r w:rsidR="001428FE" w:rsidRPr="001428FE">
                      <w:rPr>
                        <w:rFonts w:ascii="Trajan Pro" w:hAnsi="Trajan Pro"/>
                        <w:b/>
                      </w:rPr>
                      <w:t>lytechnic University of the Philippines</w:t>
                    </w:r>
                  </w:p>
                  <w:p w:rsidR="00461B73" w:rsidRPr="00FC7260" w:rsidRDefault="00461B73" w:rsidP="000E002E">
                    <w:pPr>
                      <w:spacing w:after="0" w:line="240" w:lineRule="auto"/>
                      <w:rPr>
                        <w:rFonts w:ascii="Verdana" w:hAnsi="Verdana"/>
                        <w:b/>
                        <w:sz w:val="6"/>
                      </w:rPr>
                    </w:pPr>
                  </w:p>
                  <w:p w:rsidR="001428FE" w:rsidRPr="001428FE" w:rsidRDefault="001428FE" w:rsidP="000E002E">
                    <w:pPr>
                      <w:spacing w:after="0" w:line="240" w:lineRule="auto"/>
                      <w:rPr>
                        <w:rFonts w:ascii="Verdana" w:hAnsi="Verdana"/>
                        <w:b/>
                      </w:rPr>
                    </w:pPr>
                    <w:r w:rsidRPr="001428FE">
                      <w:rPr>
                        <w:rFonts w:ascii="Verdana" w:hAnsi="Verdana"/>
                        <w:b/>
                      </w:rPr>
                      <w:t>COLLEGE OF COMPUTER AND INFORMATION SCIENCES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49024" behindDoc="1" locked="0" layoutInCell="1" allowOverlap="1" wp14:anchorId="3D0D45E1" wp14:editId="413E96AA">
          <wp:simplePos x="0" y="0"/>
          <wp:positionH relativeFrom="column">
            <wp:posOffset>-164465</wp:posOffset>
          </wp:positionH>
          <wp:positionV relativeFrom="paragraph">
            <wp:posOffset>-274320</wp:posOffset>
          </wp:positionV>
          <wp:extent cx="828040" cy="828040"/>
          <wp:effectExtent l="0" t="0" r="0" b="0"/>
          <wp:wrapThrough wrapText="bothSides">
            <wp:wrapPolygon edited="0">
              <wp:start x="6460" y="0"/>
              <wp:lineTo x="0" y="2982"/>
              <wp:lineTo x="0" y="16896"/>
              <wp:lineTo x="5466" y="20871"/>
              <wp:lineTo x="6460" y="20871"/>
              <wp:lineTo x="14411" y="20871"/>
              <wp:lineTo x="15405" y="20871"/>
              <wp:lineTo x="20871" y="16896"/>
              <wp:lineTo x="20871" y="2982"/>
              <wp:lineTo x="14411" y="0"/>
              <wp:lineTo x="6460" y="0"/>
            </wp:wrapPolygon>
          </wp:wrapThrough>
          <wp:docPr id="5" name="Picture 5" descr="C:\Windows\Hidden Secret Portal\NUK-OTOMET\AsCII_Docs\Logos\[PUP Logo - 2''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Windows\Hidden Secret Portal\NUK-OTOMET\AsCII_Docs\Logos\[PUP Logo - 2'']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2000"/>
                            </a14:imgEffect>
                            <a14:imgEffect>
                              <a14:colorTemperature colorTemp="5900"/>
                            </a14:imgEffect>
                            <a14:imgEffect>
                              <a14:brightnessContrast contrast="-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8280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926CE01" wp14:editId="00B9B277">
              <wp:simplePos x="0" y="0"/>
              <wp:positionH relativeFrom="column">
                <wp:posOffset>675640</wp:posOffset>
              </wp:positionH>
              <wp:positionV relativeFrom="paragraph">
                <wp:posOffset>453126</wp:posOffset>
              </wp:positionV>
              <wp:extent cx="5466080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60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1FEF63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35.7pt" to="483.6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25"/>
    <w:rsid w:val="00040BF1"/>
    <w:rsid w:val="000A0978"/>
    <w:rsid w:val="000E002E"/>
    <w:rsid w:val="000E78A7"/>
    <w:rsid w:val="00127CE6"/>
    <w:rsid w:val="001428FE"/>
    <w:rsid w:val="001731F3"/>
    <w:rsid w:val="002022C6"/>
    <w:rsid w:val="00324E3D"/>
    <w:rsid w:val="00327ABA"/>
    <w:rsid w:val="00461B73"/>
    <w:rsid w:val="00497DE3"/>
    <w:rsid w:val="005075A6"/>
    <w:rsid w:val="005F00DF"/>
    <w:rsid w:val="00674D67"/>
    <w:rsid w:val="006A6F77"/>
    <w:rsid w:val="006B2DBF"/>
    <w:rsid w:val="006B2DC6"/>
    <w:rsid w:val="007221AF"/>
    <w:rsid w:val="00724921"/>
    <w:rsid w:val="00740C04"/>
    <w:rsid w:val="007941FA"/>
    <w:rsid w:val="007E36D5"/>
    <w:rsid w:val="008D11BB"/>
    <w:rsid w:val="008D3B1A"/>
    <w:rsid w:val="009049D3"/>
    <w:rsid w:val="00931429"/>
    <w:rsid w:val="00942A32"/>
    <w:rsid w:val="009603E6"/>
    <w:rsid w:val="009B2302"/>
    <w:rsid w:val="009C201C"/>
    <w:rsid w:val="00A734AC"/>
    <w:rsid w:val="00A90901"/>
    <w:rsid w:val="00B17925"/>
    <w:rsid w:val="00B47762"/>
    <w:rsid w:val="00C14D19"/>
    <w:rsid w:val="00C218D9"/>
    <w:rsid w:val="00CB0D47"/>
    <w:rsid w:val="00CF1BE2"/>
    <w:rsid w:val="00D02631"/>
    <w:rsid w:val="00D409E0"/>
    <w:rsid w:val="00D71FB6"/>
    <w:rsid w:val="00EF3C1C"/>
    <w:rsid w:val="00F24FA9"/>
    <w:rsid w:val="00FC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A23F"/>
  <w15:docId w15:val="{8A780E2A-5583-43AF-A6D4-2E930070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9D3"/>
  </w:style>
  <w:style w:type="paragraph" w:styleId="Footer">
    <w:name w:val="footer"/>
    <w:basedOn w:val="Normal"/>
    <w:link w:val="FooterChar"/>
    <w:uiPriority w:val="99"/>
    <w:unhideWhenUsed/>
    <w:rsid w:val="0090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9D3"/>
  </w:style>
  <w:style w:type="character" w:styleId="Hyperlink">
    <w:name w:val="Hyperlink"/>
    <w:basedOn w:val="DefaultParagraphFont"/>
    <w:uiPriority w:val="99"/>
    <w:unhideWhenUsed/>
    <w:rsid w:val="00127C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S_CHAIR\AppData\Roaming\Microsoft\Templates\CCIS%20Offic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CCIS Official.dotx</Template>
  <TotalTime>32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DCS_CHAIR</dc:creator>
  <cp:lastModifiedBy>Aldrin Ramos</cp:lastModifiedBy>
  <cp:revision>4</cp:revision>
  <cp:lastPrinted>2016-03-07T04:16:00Z</cp:lastPrinted>
  <dcterms:created xsi:type="dcterms:W3CDTF">2013-10-05T06:55:00Z</dcterms:created>
  <dcterms:modified xsi:type="dcterms:W3CDTF">2016-03-07T04:17:00Z</dcterms:modified>
</cp:coreProperties>
</file>